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86CC" w14:textId="77777777" w:rsidR="007A42EC" w:rsidRDefault="007A42EC" w:rsidP="007A42EC">
      <w:pPr>
        <w:bidi/>
        <w:spacing w:after="45" w:line="240" w:lineRule="auto"/>
        <w:rPr>
          <w:rFonts w:ascii="Times New Roman" w:eastAsiaTheme="minorEastAsia" w:hAnsi="Times New Roman" w:cs="Times New Roman"/>
          <w:color w:val="auto"/>
          <w:sz w:val="42"/>
          <w:szCs w:val="42"/>
          <w:rtl/>
          <w:lang w:val="en-US" w:eastAsia="en-US"/>
        </w:rPr>
      </w:pPr>
      <w:r>
        <w:rPr>
          <w:rFonts w:ascii=".SFArabic-Bold" w:eastAsiaTheme="minorEastAsia" w:hAnsi=".SFArabic-Bold" w:cs="Times New Roman" w:hint="cs"/>
          <w:b/>
          <w:bCs/>
          <w:color w:val="auto"/>
          <w:sz w:val="42"/>
          <w:szCs w:val="42"/>
          <w:rtl/>
          <w:lang w:val="en-US" w:eastAsia="en-US"/>
        </w:rPr>
        <w:t xml:space="preserve">           </w:t>
      </w:r>
      <w:r w:rsidRPr="007A42EC">
        <w:rPr>
          <w:rFonts w:ascii=".SFArabic-Bold" w:eastAsiaTheme="minorEastAsia" w:hAnsi=".SFArabic-Bold" w:cs="Times New Roman"/>
          <w:b/>
          <w:bCs/>
          <w:color w:val="auto"/>
          <w:sz w:val="42"/>
          <w:szCs w:val="42"/>
          <w:rtl/>
          <w:lang w:val="en-US" w:eastAsia="en-US"/>
        </w:rPr>
        <w:t>جهاز</w:t>
      </w:r>
      <w:r w:rsidRPr="007A42EC">
        <w:rPr>
          <w:rFonts w:ascii="UICTFontTextStyleBody" w:eastAsiaTheme="minorEastAsia" w:hAnsi="UICTFontTextStyleBody" w:cs="Times New Roman"/>
          <w:b/>
          <w:bCs/>
          <w:color w:val="auto"/>
          <w:sz w:val="42"/>
          <w:szCs w:val="42"/>
          <w:rtl/>
          <w:lang w:val="en-US" w:eastAsia="en-US"/>
        </w:rPr>
        <w:t xml:space="preserve"> </w:t>
      </w:r>
      <w:r w:rsidRPr="007A42EC">
        <w:rPr>
          <w:rFonts w:ascii=".SFArabic-Bold" w:eastAsiaTheme="minorEastAsia" w:hAnsi=".SFArabic-Bold" w:cs="Times New Roman"/>
          <w:b/>
          <w:bCs/>
          <w:color w:val="auto"/>
          <w:sz w:val="42"/>
          <w:szCs w:val="42"/>
          <w:rtl/>
          <w:lang w:val="en-US" w:eastAsia="en-US"/>
        </w:rPr>
        <w:t>يسمح</w:t>
      </w:r>
      <w:r w:rsidRPr="007A42EC">
        <w:rPr>
          <w:rFonts w:ascii="UICTFontTextStyleBody" w:eastAsiaTheme="minorEastAsia" w:hAnsi="UICTFontTextStyleBody" w:cs="Times New Roman"/>
          <w:b/>
          <w:bCs/>
          <w:color w:val="auto"/>
          <w:sz w:val="42"/>
          <w:szCs w:val="42"/>
          <w:rtl/>
          <w:lang w:val="en-US" w:eastAsia="en-US"/>
        </w:rPr>
        <w:t xml:space="preserve"> </w:t>
      </w:r>
      <w:r w:rsidRPr="007A42EC">
        <w:rPr>
          <w:rFonts w:ascii=".SFArabic-Bold" w:eastAsiaTheme="minorEastAsia" w:hAnsi=".SFArabic-Bold" w:cs="Times New Roman"/>
          <w:b/>
          <w:bCs/>
          <w:color w:val="auto"/>
          <w:sz w:val="42"/>
          <w:szCs w:val="42"/>
          <w:rtl/>
          <w:lang w:val="en-US" w:eastAsia="en-US"/>
        </w:rPr>
        <w:t>للروبوت</w:t>
      </w:r>
      <w:r w:rsidRPr="007A42EC">
        <w:rPr>
          <w:rFonts w:ascii="UICTFontTextStyleBody" w:eastAsiaTheme="minorEastAsia" w:hAnsi="UICTFontTextStyleBody" w:cs="Times New Roman"/>
          <w:b/>
          <w:bCs/>
          <w:color w:val="auto"/>
          <w:sz w:val="42"/>
          <w:szCs w:val="42"/>
          <w:rtl/>
          <w:lang w:val="en-US" w:eastAsia="en-US"/>
        </w:rPr>
        <w:t xml:space="preserve"> </w:t>
      </w:r>
      <w:r w:rsidRPr="007A42EC">
        <w:rPr>
          <w:rFonts w:ascii=".SFArabic-Bold" w:eastAsiaTheme="minorEastAsia" w:hAnsi=".SFArabic-Bold" w:cs="Times New Roman"/>
          <w:b/>
          <w:bCs/>
          <w:color w:val="auto"/>
          <w:sz w:val="42"/>
          <w:szCs w:val="42"/>
          <w:rtl/>
          <w:lang w:val="en-US" w:eastAsia="en-US"/>
        </w:rPr>
        <w:t>بالمشي</w:t>
      </w:r>
      <w:r w:rsidRPr="007A42EC">
        <w:rPr>
          <w:rFonts w:ascii="UICTFontTextStyleBody" w:eastAsiaTheme="minorEastAsia" w:hAnsi="UICTFontTextStyleBody" w:cs="Times New Roman"/>
          <w:b/>
          <w:bCs/>
          <w:color w:val="auto"/>
          <w:sz w:val="42"/>
          <w:szCs w:val="42"/>
          <w:rtl/>
          <w:lang w:val="en-US" w:eastAsia="en-US"/>
        </w:rPr>
        <w:t xml:space="preserve"> </w:t>
      </w:r>
      <w:r w:rsidRPr="007A42EC">
        <w:rPr>
          <w:rFonts w:ascii=".SFArabic-Bold" w:eastAsiaTheme="minorEastAsia" w:hAnsi=".SFArabic-Bold" w:cs="Times New Roman"/>
          <w:b/>
          <w:bCs/>
          <w:color w:val="auto"/>
          <w:sz w:val="42"/>
          <w:szCs w:val="42"/>
          <w:rtl/>
          <w:lang w:val="en-US" w:eastAsia="en-US"/>
        </w:rPr>
        <w:t>على</w:t>
      </w:r>
      <w:r w:rsidRPr="007A42EC">
        <w:rPr>
          <w:rFonts w:ascii="UICTFontTextStyleBody" w:eastAsiaTheme="minorEastAsia" w:hAnsi="UICTFontTextStyleBody" w:cs="Times New Roman"/>
          <w:b/>
          <w:bCs/>
          <w:color w:val="auto"/>
          <w:sz w:val="42"/>
          <w:szCs w:val="42"/>
          <w:rtl/>
          <w:lang w:val="en-US" w:eastAsia="en-US"/>
        </w:rPr>
        <w:t xml:space="preserve"> </w:t>
      </w:r>
      <w:r w:rsidRPr="007A42EC">
        <w:rPr>
          <w:rFonts w:ascii=".SFArabic-Bold" w:eastAsiaTheme="minorEastAsia" w:hAnsi=".SFArabic-Bold" w:cs="Times New Roman"/>
          <w:b/>
          <w:bCs/>
          <w:color w:val="auto"/>
          <w:sz w:val="42"/>
          <w:szCs w:val="42"/>
          <w:rtl/>
          <w:lang w:val="en-US" w:eastAsia="en-US"/>
        </w:rPr>
        <w:t>الدرج</w:t>
      </w:r>
    </w:p>
    <w:p w14:paraId="4DCB22B7" w14:textId="77777777" w:rsidR="007A42EC" w:rsidRPr="007A42EC" w:rsidRDefault="007A42EC" w:rsidP="007A42EC">
      <w:pPr>
        <w:bidi/>
        <w:spacing w:after="45" w:line="240" w:lineRule="auto"/>
        <w:rPr>
          <w:rFonts w:ascii="Times New Roman" w:eastAsiaTheme="minorEastAsia" w:hAnsi="Times New Roman" w:cs="Times New Roman"/>
          <w:color w:val="auto"/>
          <w:sz w:val="42"/>
          <w:szCs w:val="42"/>
          <w:lang w:val="en-US" w:eastAsia="en-US"/>
        </w:rPr>
      </w:pPr>
    </w:p>
    <w:p w14:paraId="04FFA1D2" w14:textId="77777777" w:rsidR="00854C41" w:rsidRPr="00495A0D" w:rsidRDefault="001B7B0A" w:rsidP="00495A0D">
      <w:pPr>
        <w:pStyle w:val="2"/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الملخص :</w:t>
      </w:r>
    </w:p>
    <w:p w14:paraId="5DEFB8DF" w14:textId="77777777" w:rsidR="00691F9C" w:rsidRDefault="00691F9C">
      <w:pPr>
        <w:pStyle w:val="p1"/>
        <w:bidi/>
        <w:divId w:val="1642886365"/>
      </w:pPr>
      <w:r>
        <w:rPr>
          <w:rStyle w:val="s1"/>
          <w:rtl/>
        </w:rPr>
        <w:t>يتعلق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الاختراع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الحالي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بجهاز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يسمح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صعود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٫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وهو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عبارة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عن</w:t>
      </w:r>
    </w:p>
    <w:p w14:paraId="50943D12" w14:textId="77777777" w:rsidR="00691F9C" w:rsidRDefault="00691F9C">
      <w:pPr>
        <w:pStyle w:val="p1"/>
        <w:bidi/>
        <w:divId w:val="1642886365"/>
        <w:rPr>
          <w:rtl/>
        </w:rPr>
      </w:pPr>
      <w:r>
        <w:rPr>
          <w:rStyle w:val="s1"/>
          <w:rtl/>
        </w:rPr>
        <w:t>سبرنق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مفصل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الركبة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للطرف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السفلي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إلى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أسفل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ثم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عجلة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وحساس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استشعار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الاجسام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اللتي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امام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</w:p>
    <w:p w14:paraId="61F7B141" w14:textId="77777777" w:rsidR="00691F9C" w:rsidRDefault="00691F9C">
      <w:pPr>
        <w:pStyle w:val="p1"/>
        <w:bidi/>
        <w:divId w:val="1642886365"/>
        <w:rPr>
          <w:rtl/>
        </w:rPr>
      </w:pPr>
      <w:r>
        <w:rPr>
          <w:rStyle w:val="s1"/>
          <w:rtl/>
        </w:rPr>
        <w:t>ويتم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إجراء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المشي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عندما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يتم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تحميل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المحرك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الذي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يتحرك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عند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تدوير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العجلة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الموجودة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نهاية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ويعمل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السبرنق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رفع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ونزولها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دون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الحاجة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لأكثر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محرك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ويعمل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الحساس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استشعار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جسم</w:t>
      </w:r>
      <w:r>
        <w:rPr>
          <w:rStyle w:val="apple-converted-space"/>
          <w:rFonts w:ascii="UICTFontTextStyleBody" w:hAnsi="UICTFontTextStyleBody"/>
          <w:rtl/>
        </w:rPr>
        <w:t> </w:t>
      </w:r>
    </w:p>
    <w:p w14:paraId="76580305" w14:textId="77777777" w:rsidR="00691F9C" w:rsidRDefault="00691F9C">
      <w:pPr>
        <w:pStyle w:val="p1"/>
        <w:bidi/>
        <w:divId w:val="1642886365"/>
        <w:rPr>
          <w:rtl/>
        </w:rPr>
      </w:pPr>
      <w:r>
        <w:rPr>
          <w:rStyle w:val="s1"/>
          <w:rtl/>
        </w:rPr>
        <w:t>يكون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امام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مما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يمنع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الاصدام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ويسمح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بصعود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Style w:val="s2"/>
          <w:rtl/>
        </w:rPr>
        <w:t>.</w:t>
      </w:r>
    </w:p>
    <w:p w14:paraId="2978D30D" w14:textId="77777777" w:rsidR="00691F9C" w:rsidRDefault="00691F9C" w:rsidP="00691F9C">
      <w:pPr>
        <w:pStyle w:val="p1"/>
        <w:bidi/>
        <w:divId w:val="1642886365"/>
        <w:rPr>
          <w:rtl/>
        </w:rPr>
      </w:pPr>
    </w:p>
    <w:p w14:paraId="1B45537F" w14:textId="77777777" w:rsidR="001B7B0A" w:rsidRDefault="001B7B0A" w:rsidP="004276C1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  <w:r w:rsidRPr="001B7B0A">
        <w:rPr>
          <w:rFonts w:asciiTheme="majorHAnsi" w:eastAsiaTheme="majorEastAsia" w:hAnsiTheme="majorHAnsi" w:cstheme="majorBidi" w:hint="cs"/>
          <w:b/>
          <w:color w:val="E09B3B" w:themeColor="accent1"/>
          <w:sz w:val="36"/>
          <w:szCs w:val="36"/>
          <w:rtl/>
        </w:rPr>
        <w:t>خلفية الاختراع :</w:t>
      </w:r>
    </w:p>
    <w:p w14:paraId="4DA0E456" w14:textId="77777777" w:rsidR="004A69E6" w:rsidRDefault="004A69E6">
      <w:pPr>
        <w:pStyle w:val="p1"/>
        <w:bidi/>
        <w:divId w:val="1562862814"/>
      </w:pPr>
      <w:r>
        <w:rPr>
          <w:rStyle w:val="s1"/>
          <w:rtl/>
        </w:rPr>
        <w:t>يعمل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الاختراع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جعل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قادر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صعود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Style w:val="s2"/>
          <w:rtl/>
        </w:rPr>
        <w:t>.</w:t>
      </w:r>
    </w:p>
    <w:p w14:paraId="30648FBC" w14:textId="77777777" w:rsidR="004A69E6" w:rsidRDefault="004A69E6">
      <w:pPr>
        <w:pStyle w:val="p1"/>
        <w:bidi/>
        <w:divId w:val="1562862814"/>
        <w:rPr>
          <w:rtl/>
        </w:rPr>
      </w:pPr>
      <w:r>
        <w:rPr>
          <w:rStyle w:val="s1"/>
          <w:rtl/>
        </w:rPr>
        <w:t>ومن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اقرب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الحالات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وثيقة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ببراءة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الاختراع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اليابانيه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رقم</w:t>
      </w:r>
      <w:r>
        <w:rPr>
          <w:rStyle w:val="apple-converted-space"/>
          <w:rFonts w:ascii="UICTFontTextStyleBody" w:hAnsi="UICTFontTextStyleBody"/>
          <w:rtl/>
        </w:rPr>
        <w:t xml:space="preserve">  </w:t>
      </w:r>
      <w:r>
        <w:rPr>
          <w:rStyle w:val="s2"/>
        </w:rPr>
        <w:t>JP2016155216</w:t>
      </w:r>
      <w:r>
        <w:rPr>
          <w:rStyle w:val="apple-converted-space"/>
          <w:rFonts w:ascii="UICTFontTextStyleBody" w:hAnsi="UICTFontTextStyleBody"/>
          <w:rtl/>
        </w:rPr>
        <w:t> </w:t>
      </w:r>
    </w:p>
    <w:p w14:paraId="1CEAE6A2" w14:textId="77777777" w:rsidR="004A69E6" w:rsidRDefault="004A69E6">
      <w:pPr>
        <w:pStyle w:val="p1"/>
        <w:bidi/>
        <w:divId w:val="1562862814"/>
        <w:rPr>
          <w:rtl/>
        </w:rPr>
      </w:pPr>
      <w:r>
        <w:rPr>
          <w:rStyle w:val="s1"/>
          <w:rtl/>
        </w:rPr>
        <w:t>اللتي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تسمح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بصعود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طريق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جنزير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يوضع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اخر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وهذه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الطريقة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غير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عمليه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لأن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يأخذ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وقت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اطول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في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الحركة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وتراكم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الاوساخ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يوقف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عمل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الجنزير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وصيانته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صعبه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ومكلفه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تأخذ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وقت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اطول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وتحتاج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صيانة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دوريه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وتشحيم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الجنزير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لذلك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توصلت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نضع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داخل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اقدام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سبرنق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وطرف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نضع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عجله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وحساس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لأستشعار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امام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لكونها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عمليه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اكثر</w:t>
      </w:r>
      <w:r w:rsidR="004276C1">
        <w:rPr>
          <w:rFonts w:hint="cs"/>
          <w:rtl/>
        </w:rPr>
        <w:t xml:space="preserve"> .</w:t>
      </w:r>
    </w:p>
    <w:p w14:paraId="7A9E8554" w14:textId="77777777" w:rsidR="004A69E6" w:rsidRDefault="004A69E6" w:rsidP="004A69E6">
      <w:pPr>
        <w:pStyle w:val="p1"/>
        <w:bidi/>
        <w:divId w:val="1562862814"/>
        <w:rPr>
          <w:rtl/>
        </w:rPr>
      </w:pPr>
    </w:p>
    <w:p w14:paraId="2E6DD55D" w14:textId="77777777" w:rsidR="00854C41" w:rsidRDefault="00D10CBC" w:rsidP="004A69E6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  <w:r>
        <w:rPr>
          <w:rFonts w:asciiTheme="majorHAnsi" w:eastAsiaTheme="majorEastAsia" w:hAnsiTheme="majorHAnsi" w:cstheme="majorBidi" w:hint="cs"/>
          <w:b/>
          <w:color w:val="E09B3B" w:themeColor="accent1"/>
          <w:sz w:val="36"/>
          <w:szCs w:val="36"/>
          <w:rtl/>
        </w:rPr>
        <w:t>الوصف العام</w:t>
      </w:r>
    </w:p>
    <w:p w14:paraId="469F0F5A" w14:textId="77777777" w:rsidR="00D10CBC" w:rsidRDefault="00D10CBC" w:rsidP="00D10CBC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</w:p>
    <w:p w14:paraId="5F1CBCDF" w14:textId="77777777" w:rsidR="00D10CBC" w:rsidRDefault="00D10CBC">
      <w:pPr>
        <w:pStyle w:val="p1"/>
        <w:bidi/>
        <w:divId w:val="785540001"/>
      </w:pPr>
      <w:r>
        <w:rPr>
          <w:rStyle w:val="s1"/>
          <w:rtl/>
        </w:rPr>
        <w:t>يمكن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المشي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بجعل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نهاية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عجله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وداخلها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سبرنق</w:t>
      </w:r>
      <w:r>
        <w:rPr>
          <w:rStyle w:val="apple-converted-space"/>
          <w:rFonts w:ascii="UICTFontTextStyleBody" w:hAnsi="UICTFontTextStyleBody"/>
          <w:rtl/>
        </w:rPr>
        <w:t xml:space="preserve">  </w:t>
      </w:r>
      <w:r>
        <w:rPr>
          <w:rStyle w:val="s1"/>
          <w:rtl/>
        </w:rPr>
        <w:t>لنحصل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سهولة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في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تنقل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ويكون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قادر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الاعتماد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نفسه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في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التنقل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دون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الحاجة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للتدخل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البشري</w:t>
      </w:r>
    </w:p>
    <w:p w14:paraId="6C86944C" w14:textId="77777777" w:rsidR="00D10CBC" w:rsidRDefault="00D10CBC">
      <w:pPr>
        <w:pStyle w:val="p1"/>
        <w:bidi/>
        <w:divId w:val="785540001"/>
        <w:rPr>
          <w:rtl/>
        </w:rPr>
      </w:pPr>
      <w:r>
        <w:rPr>
          <w:rStyle w:val="s1"/>
          <w:rtl/>
        </w:rPr>
        <w:t>ومن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مميزات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هذه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الاضافة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سهلة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في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التصنيع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واقل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تكلفه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ولا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يحتاج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لصيانه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دوريه</w:t>
      </w:r>
      <w:r>
        <w:rPr>
          <w:rStyle w:val="apple-converted-space"/>
          <w:rFonts w:ascii="UICTFontTextStyleBody" w:hAnsi="UICTFontTextStyleBody"/>
          <w:rtl/>
        </w:rPr>
        <w:t> </w:t>
      </w:r>
    </w:p>
    <w:p w14:paraId="01F406EC" w14:textId="77777777" w:rsidR="00D10CBC" w:rsidRDefault="00D10CBC">
      <w:pPr>
        <w:pStyle w:val="p1"/>
        <w:bidi/>
        <w:divId w:val="785540001"/>
        <w:rPr>
          <w:rtl/>
        </w:rPr>
      </w:pPr>
      <w:r>
        <w:rPr>
          <w:rStyle w:val="s1"/>
          <w:rtl/>
        </w:rPr>
        <w:t>ولا</w:t>
      </w:r>
      <w:r>
        <w:rPr>
          <w:rStyle w:val="s2"/>
          <w:rtl/>
        </w:rPr>
        <w:t xml:space="preserve"> </w:t>
      </w:r>
      <w:r w:rsidR="0001532C">
        <w:rPr>
          <w:rStyle w:val="s1"/>
          <w:rFonts w:hint="cs"/>
          <w:rtl/>
        </w:rPr>
        <w:t>تاثر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الاوساخ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والاتربه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عمله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وصيانته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اسرع</w:t>
      </w:r>
    </w:p>
    <w:p w14:paraId="09BA4103" w14:textId="77777777" w:rsidR="00D10CBC" w:rsidRDefault="00D10CBC">
      <w:pPr>
        <w:pStyle w:val="p1"/>
        <w:bidi/>
        <w:divId w:val="785540001"/>
        <w:rPr>
          <w:rtl/>
        </w:rPr>
      </w:pPr>
      <w:r>
        <w:rPr>
          <w:rStyle w:val="s1"/>
          <w:rtl/>
        </w:rPr>
        <w:t>ولاتقتصر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فائدته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السماح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بطلوع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وحسب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فوائدها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تقليل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التكلفه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والصيانه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وتقليل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استخدام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المحركات</w:t>
      </w:r>
      <w:r>
        <w:rPr>
          <w:rStyle w:val="s2"/>
          <w:rtl/>
        </w:rPr>
        <w:t>.</w:t>
      </w:r>
    </w:p>
    <w:p w14:paraId="495CC930" w14:textId="77777777" w:rsidR="00231F7E" w:rsidRDefault="00231F7E" w:rsidP="00231F7E">
      <w:pPr>
        <w:pStyle w:val="p1"/>
        <w:bidi/>
        <w:divId w:val="785540001"/>
        <w:rPr>
          <w:rtl/>
        </w:rPr>
      </w:pPr>
    </w:p>
    <w:p w14:paraId="079F10A5" w14:textId="77777777" w:rsidR="00D10CBC" w:rsidRDefault="00D10CBC" w:rsidP="00D10CBC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</w:p>
    <w:p w14:paraId="7C4E48CE" w14:textId="77777777" w:rsidR="00231F7E" w:rsidRDefault="00136A2F" w:rsidP="00231F7E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  <w:r>
        <w:rPr>
          <w:rFonts w:asciiTheme="majorHAnsi" w:eastAsiaTheme="majorEastAsia" w:hAnsiTheme="majorHAnsi" w:cstheme="majorBidi" w:hint="cs"/>
          <w:b/>
          <w:color w:val="E09B3B" w:themeColor="accent1"/>
          <w:sz w:val="36"/>
          <w:szCs w:val="36"/>
          <w:rtl/>
        </w:rPr>
        <w:t>شرح الرسومات</w:t>
      </w:r>
      <w:r w:rsidR="00596255">
        <w:rPr>
          <w:rFonts w:asciiTheme="majorHAnsi" w:eastAsiaTheme="majorEastAsia" w:hAnsiTheme="majorHAnsi" w:cstheme="majorBidi" w:hint="cs"/>
          <w:b/>
          <w:color w:val="E09B3B" w:themeColor="accent1"/>
          <w:sz w:val="36"/>
          <w:szCs w:val="36"/>
          <w:rtl/>
        </w:rPr>
        <w:t xml:space="preserve"> :</w:t>
      </w:r>
    </w:p>
    <w:p w14:paraId="624BEFE2" w14:textId="77777777" w:rsidR="00596255" w:rsidRDefault="00596255" w:rsidP="00596255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</w:p>
    <w:p w14:paraId="163EA46B" w14:textId="77777777" w:rsidR="00105D6D" w:rsidRPr="00105D6D" w:rsidRDefault="00105D6D" w:rsidP="00105D6D">
      <w:pPr>
        <w:bidi/>
        <w:spacing w:after="0" w:line="240" w:lineRule="auto"/>
        <w:divId w:val="1519852638"/>
        <w:rPr>
          <w:rFonts w:ascii=".SF Arabic" w:eastAsiaTheme="minorEastAsia" w:hAnsi=".SF Arabic" w:cs="Times New Roman"/>
          <w:color w:val="auto"/>
          <w:sz w:val="26"/>
          <w:szCs w:val="26"/>
          <w:lang w:val="en-US" w:eastAsia="en-US"/>
        </w:rPr>
      </w:pP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> 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الشكل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(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)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يمثل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الجزء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السبرنق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وهو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الجزء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المسؤول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عن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رفع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القدم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ونزوله</w:t>
      </w:r>
    </w:p>
    <w:p w14:paraId="7C366540" w14:textId="77777777" w:rsidR="00105D6D" w:rsidRPr="00105D6D" w:rsidRDefault="00105D6D" w:rsidP="00105D6D">
      <w:pPr>
        <w:bidi/>
        <w:spacing w:after="0" w:line="240" w:lineRule="auto"/>
        <w:divId w:val="1519852638"/>
        <w:rPr>
          <w:rFonts w:ascii=".AppleSystemUIFont" w:eastAsiaTheme="minorEastAsia" w:hAnsi=".AppleSystemUIFont" w:cs="Times New Roman"/>
          <w:color w:val="auto"/>
          <w:sz w:val="26"/>
          <w:szCs w:val="26"/>
          <w:rtl/>
          <w:lang w:val="en-US" w:eastAsia="en-US"/>
        </w:rPr>
      </w:pPr>
    </w:p>
    <w:p w14:paraId="4DD733EC" w14:textId="77777777" w:rsidR="00CD70A1" w:rsidRDefault="00105D6D" w:rsidP="00105D6D">
      <w:pPr>
        <w:bidi/>
        <w:spacing w:after="0" w:line="240" w:lineRule="auto"/>
        <w:divId w:val="1519852638"/>
        <w:rPr>
          <w:rFonts w:ascii=".SF Arabic" w:eastAsiaTheme="minorEastAsia" w:hAnsi=".SF Arabic" w:cs="Times New Roman"/>
          <w:color w:val="auto"/>
          <w:sz w:val="26"/>
          <w:szCs w:val="26"/>
          <w:rtl/>
          <w:lang w:val="en-US" w:eastAsia="en-US"/>
        </w:rPr>
      </w:pP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lastRenderedPageBreak/>
        <w:t>الشكل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(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)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يمثل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الجزء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٢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العجلة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وهي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الجزء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المسؤول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تحرك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القدم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على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الاسطح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بسهولة</w:t>
      </w:r>
    </w:p>
    <w:p w14:paraId="53EFBF52" w14:textId="77777777" w:rsidR="00CD70A1" w:rsidRDefault="00105D6D" w:rsidP="00CD70A1">
      <w:pPr>
        <w:bidi/>
        <w:spacing w:after="0" w:line="240" w:lineRule="auto"/>
        <w:divId w:val="1519852638"/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</w:pP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الشكل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(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)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يمثل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الجزء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٣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الحساس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 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وهو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الجزء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المسؤول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عن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حساسية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الروبوت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تجاه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الاجسام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اللتي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امامه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ويمنع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اصطدامه</w:t>
      </w:r>
      <w:r w:rsidRPr="00105D6D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Pr="00105D6D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به</w:t>
      </w:r>
      <w:r w:rsidR="00CD70A1">
        <w:rPr>
          <w:rFonts w:ascii=".SFArabic-Regular" w:eastAsiaTheme="minorEastAsia" w:hAnsi=".SFArabic-Regular" w:cs="Times New Roman" w:hint="cs"/>
          <w:color w:val="auto"/>
          <w:sz w:val="26"/>
          <w:szCs w:val="26"/>
          <w:rtl/>
          <w:lang w:val="en-US" w:eastAsia="en-US"/>
        </w:rPr>
        <w:t>ا.</w:t>
      </w:r>
    </w:p>
    <w:p w14:paraId="2F8B9DC8" w14:textId="77777777" w:rsidR="00CD70A1" w:rsidRDefault="00CD70A1" w:rsidP="00CD70A1">
      <w:pPr>
        <w:bidi/>
        <w:spacing w:after="0" w:line="240" w:lineRule="auto"/>
        <w:divId w:val="1519852638"/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</w:pPr>
    </w:p>
    <w:p w14:paraId="1A30D833" w14:textId="77777777" w:rsidR="00CD70A1" w:rsidRDefault="00CD70A1" w:rsidP="00CD70A1">
      <w:pPr>
        <w:bidi/>
        <w:spacing w:after="0" w:line="240" w:lineRule="auto"/>
        <w:divId w:val="1519852638"/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</w:pPr>
    </w:p>
    <w:p w14:paraId="5EE2EE7F" w14:textId="77777777" w:rsidR="00744360" w:rsidRPr="00CD70A1" w:rsidRDefault="00744360" w:rsidP="00CD70A1">
      <w:pPr>
        <w:bidi/>
        <w:spacing w:after="0" w:line="240" w:lineRule="auto"/>
        <w:divId w:val="1519852638"/>
        <w:rPr>
          <w:rFonts w:ascii=".SF Arabic" w:eastAsiaTheme="minorEastAsia" w:hAnsi=".SF Arabic" w:cs="Times New Roman"/>
          <w:color w:val="auto"/>
          <w:sz w:val="26"/>
          <w:szCs w:val="26"/>
          <w:rtl/>
          <w:lang w:val="en-US" w:eastAsia="en-US"/>
        </w:rPr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637CD716" wp14:editId="475442DB">
                <wp:extent cx="302260" cy="302260"/>
                <wp:effectExtent l="0" t="0" r="0" b="0"/>
                <wp:docPr id="2" name="مستطيل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0254C" id="مستطيل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42E47366" w14:textId="77777777" w:rsidR="00744360" w:rsidRPr="00CD70A1" w:rsidRDefault="00744360" w:rsidP="00CD70A1">
      <w:pPr>
        <w:pStyle w:val="p3"/>
        <w:bidi/>
        <w:divId w:val="2131776183"/>
        <w:rPr>
          <w:rtl/>
        </w:rPr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74F70914" wp14:editId="4424278C">
                <wp:extent cx="302260" cy="302260"/>
                <wp:effectExtent l="0" t="0" r="0" b="0"/>
                <wp:docPr id="1" name="مستطيل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FC0BF" id="مستطيل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9D7E19">
        <w:rPr>
          <w:rFonts w:asciiTheme="majorHAnsi" w:eastAsiaTheme="majorEastAsia" w:hAnsiTheme="majorHAnsi" w:cstheme="majorBidi" w:hint="cs"/>
          <w:b/>
          <w:color w:val="E09B3B" w:themeColor="accent1"/>
          <w:sz w:val="36"/>
          <w:szCs w:val="36"/>
          <w:rtl/>
        </w:rPr>
        <w:t>الوصف التفصيلي :</w:t>
      </w:r>
    </w:p>
    <w:p w14:paraId="512BF428" w14:textId="77777777" w:rsidR="009D7E19" w:rsidRDefault="009D7E19">
      <w:pPr>
        <w:pStyle w:val="p1"/>
        <w:bidi/>
        <w:divId w:val="1642033684"/>
      </w:pPr>
      <w:r>
        <w:rPr>
          <w:rStyle w:val="s1"/>
          <w:rtl/>
        </w:rPr>
        <w:t>يتم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تركيب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سبرنق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مفصل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الركبة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للطرف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السفلي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إلى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أسفل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الساق،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ويتم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إجراء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المشي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عندما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يتم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تحميل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المحرك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الذي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يتحرك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عند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تدوير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العجلة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الموجودة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نهاية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ويعمل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السبرنق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رفع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القدم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ونزولها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دون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الحاجة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لأكثر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محرك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ويعمل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الحساس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على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استشعار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اي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جسم</w:t>
      </w:r>
      <w:r>
        <w:rPr>
          <w:rStyle w:val="apple-converted-space"/>
          <w:rFonts w:ascii="UICTFontTextStyleBody" w:hAnsi="UICTFontTextStyleBody"/>
          <w:rtl/>
        </w:rPr>
        <w:t> </w:t>
      </w:r>
    </w:p>
    <w:p w14:paraId="1E429626" w14:textId="77777777" w:rsidR="009D7E19" w:rsidRDefault="009D7E19">
      <w:pPr>
        <w:pStyle w:val="p1"/>
        <w:bidi/>
        <w:divId w:val="1642033684"/>
        <w:rPr>
          <w:rtl/>
        </w:rPr>
      </w:pPr>
      <w:r>
        <w:rPr>
          <w:rStyle w:val="s1"/>
          <w:rtl/>
        </w:rPr>
        <w:t>يكون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امام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مما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يمنع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الاصدام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ويسمح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للروبوت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بصعود</w:t>
      </w:r>
      <w:r>
        <w:rPr>
          <w:rStyle w:val="s2"/>
          <w:rtl/>
        </w:rPr>
        <w:t xml:space="preserve"> </w:t>
      </w:r>
      <w:r>
        <w:rPr>
          <w:rStyle w:val="s1"/>
          <w:rtl/>
        </w:rPr>
        <w:t>الدرج</w:t>
      </w:r>
      <w:r>
        <w:rPr>
          <w:rFonts w:hint="cs"/>
          <w:rtl/>
        </w:rPr>
        <w:t xml:space="preserve"> .</w:t>
      </w:r>
    </w:p>
    <w:p w14:paraId="7B86EDB1" w14:textId="77777777" w:rsidR="00CD70A1" w:rsidRDefault="00CD70A1" w:rsidP="00CD70A1">
      <w:pPr>
        <w:pStyle w:val="p1"/>
        <w:bidi/>
        <w:divId w:val="1642033684"/>
        <w:rPr>
          <w:rtl/>
        </w:rPr>
      </w:pPr>
    </w:p>
    <w:p w14:paraId="0259A0DB" w14:textId="77777777" w:rsidR="009D7E19" w:rsidRDefault="008A316F" w:rsidP="009D7E19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  <w:r>
        <w:rPr>
          <w:rFonts w:asciiTheme="majorHAnsi" w:eastAsiaTheme="majorEastAsia" w:hAnsiTheme="majorHAnsi" w:cstheme="majorBidi" w:hint="cs"/>
          <w:b/>
          <w:color w:val="E09B3B" w:themeColor="accent1"/>
          <w:sz w:val="36"/>
          <w:szCs w:val="36"/>
          <w:rtl/>
        </w:rPr>
        <w:t>عناصر الحماية:</w:t>
      </w:r>
    </w:p>
    <w:p w14:paraId="437CA748" w14:textId="77777777" w:rsidR="00FC525F" w:rsidRPr="0003349C" w:rsidRDefault="00FC525F" w:rsidP="0003349C">
      <w:pPr>
        <w:pStyle w:val="af7"/>
        <w:numPr>
          <w:ilvl w:val="0"/>
          <w:numId w:val="8"/>
        </w:numPr>
        <w:bidi/>
        <w:spacing w:after="0" w:line="240" w:lineRule="auto"/>
        <w:divId w:val="924343775"/>
        <w:rPr>
          <w:rFonts w:ascii="Times New Roman" w:eastAsiaTheme="minorEastAsia" w:hAnsi="Times New Roman" w:cs="Times New Roman"/>
          <w:color w:val="auto"/>
          <w:sz w:val="26"/>
          <w:szCs w:val="26"/>
          <w:lang w:val="en-US" w:eastAsia="en-US"/>
        </w:rPr>
      </w:pPr>
      <w:r w:rsidRPr="0003349C">
        <w:rPr>
          <w:rFonts w:ascii="Times New Roman" w:eastAsiaTheme="minorEastAsia" w:hAnsi="Times New Roman" w:cs="Times New Roman" w:hint="cs"/>
          <w:color w:val="auto"/>
          <w:sz w:val="26"/>
          <w:szCs w:val="26"/>
          <w:rtl/>
          <w:lang w:val="en-US" w:eastAsia="en-US"/>
        </w:rPr>
        <w:t>روبوت قادر على صعود الدرج ب ا</w:t>
      </w:r>
      <w:r w:rsidR="0085698B" w:rsidRPr="0003349C">
        <w:rPr>
          <w:rFonts w:ascii="Times New Roman" w:eastAsiaTheme="minorEastAsia" w:hAnsi="Times New Roman" w:cs="Times New Roman" w:hint="cs"/>
          <w:color w:val="auto"/>
          <w:sz w:val="26"/>
          <w:szCs w:val="26"/>
          <w:rtl/>
          <w:lang w:val="en-US" w:eastAsia="en-US"/>
        </w:rPr>
        <w:t>قل تكلفه واقل صيانه</w:t>
      </w:r>
    </w:p>
    <w:p w14:paraId="202A5811" w14:textId="77777777" w:rsidR="0085698B" w:rsidRDefault="0085698B" w:rsidP="0085698B">
      <w:pPr>
        <w:pStyle w:val="af7"/>
        <w:numPr>
          <w:ilvl w:val="0"/>
          <w:numId w:val="8"/>
        </w:numPr>
        <w:bidi/>
        <w:spacing w:after="0" w:line="240" w:lineRule="auto"/>
        <w:divId w:val="924343775"/>
        <w:rPr>
          <w:rFonts w:ascii="Times New Roman" w:eastAsiaTheme="minorEastAsia" w:hAnsi="Times New Roman" w:cs="Times New Roman"/>
          <w:color w:val="auto"/>
          <w:sz w:val="26"/>
          <w:szCs w:val="26"/>
          <w:lang w:val="en-US" w:eastAsia="en-US"/>
        </w:rPr>
      </w:pPr>
      <w:r>
        <w:rPr>
          <w:rFonts w:ascii="Times New Roman" w:eastAsiaTheme="minorEastAsia" w:hAnsi="Times New Roman" w:cs="Times New Roman" w:hint="cs"/>
          <w:color w:val="auto"/>
          <w:sz w:val="26"/>
          <w:szCs w:val="26"/>
          <w:rtl/>
          <w:lang w:val="en-US" w:eastAsia="en-US"/>
        </w:rPr>
        <w:t xml:space="preserve">مفصل في ارجل الروبوت </w:t>
      </w:r>
      <w:r w:rsidR="006E1862">
        <w:rPr>
          <w:rFonts w:ascii="Times New Roman" w:eastAsiaTheme="minorEastAsia" w:hAnsi="Times New Roman" w:cs="Times New Roman" w:hint="cs"/>
          <w:color w:val="auto"/>
          <w:sz w:val="26"/>
          <w:szCs w:val="26"/>
          <w:rtl/>
          <w:lang w:val="en-US" w:eastAsia="en-US"/>
        </w:rPr>
        <w:t xml:space="preserve">يتكون من : سبرنق من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مفصل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الركبة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للطرف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السفلي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من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الروبوت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إلى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أسفل</w:t>
      </w:r>
      <w:r w:rsidR="00B32845" w:rsidRPr="008A316F">
        <w:rPr>
          <w:rFonts w:ascii="UICTFontTextStyleBody" w:eastAsiaTheme="minorEastAsia" w:hAnsi="UICTFontTextStyleBody" w:cs="Times New Roman"/>
          <w:color w:val="auto"/>
          <w:sz w:val="26"/>
          <w:szCs w:val="26"/>
          <w:rtl/>
          <w:lang w:val="en-US" w:eastAsia="en-US"/>
        </w:rPr>
        <w:t xml:space="preserve"> </w:t>
      </w:r>
      <w:r w:rsidR="00B32845" w:rsidRPr="008A316F">
        <w:rPr>
          <w:rFonts w:ascii=".SFArabic-Regular" w:eastAsiaTheme="minorEastAsia" w:hAnsi=".SFArabic-Regular" w:cs="Times New Roman"/>
          <w:color w:val="auto"/>
          <w:sz w:val="26"/>
          <w:szCs w:val="26"/>
          <w:rtl/>
          <w:lang w:val="en-US" w:eastAsia="en-US"/>
        </w:rPr>
        <w:t>الساق</w:t>
      </w:r>
      <w:r w:rsidR="00C225BA">
        <w:rPr>
          <w:rFonts w:ascii="Times New Roman" w:eastAsiaTheme="minorEastAsia" w:hAnsi="Times New Roman" w:cs="Times New Roman" w:hint="cs"/>
          <w:color w:val="auto"/>
          <w:sz w:val="26"/>
          <w:szCs w:val="26"/>
          <w:rtl/>
          <w:lang w:val="en-US" w:eastAsia="en-US"/>
        </w:rPr>
        <w:t xml:space="preserve"> وحساس وعجلة تسمح للروبوت صعود الدرج او تخطي أي عائق امامه .</w:t>
      </w:r>
    </w:p>
    <w:p w14:paraId="138145AB" w14:textId="77777777" w:rsidR="0003349C" w:rsidRPr="00FC525F" w:rsidRDefault="0003349C" w:rsidP="0003349C">
      <w:pPr>
        <w:pStyle w:val="af7"/>
        <w:bidi/>
        <w:spacing w:after="0" w:line="240" w:lineRule="auto"/>
        <w:divId w:val="924343775"/>
        <w:rPr>
          <w:rFonts w:ascii="Times New Roman" w:eastAsiaTheme="minorEastAsia" w:hAnsi="Times New Roman" w:cs="Times New Roman"/>
          <w:color w:val="auto"/>
          <w:sz w:val="26"/>
          <w:szCs w:val="26"/>
          <w:rtl/>
          <w:lang w:val="en-US" w:eastAsia="en-US"/>
        </w:rPr>
      </w:pPr>
    </w:p>
    <w:p w14:paraId="615A5B27" w14:textId="77777777" w:rsidR="008A316F" w:rsidRDefault="008A316F" w:rsidP="008A316F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  <w:rtl/>
        </w:rPr>
      </w:pPr>
    </w:p>
    <w:p w14:paraId="6267E38C" w14:textId="77777777" w:rsidR="008A316F" w:rsidRPr="001B7B0A" w:rsidRDefault="0090342C" w:rsidP="008A316F">
      <w:pPr>
        <w:keepNext/>
        <w:keepLines/>
        <w:pBdr>
          <w:top w:val="single" w:sz="24" w:space="18" w:color="2A2A2A" w:themeColor="text2"/>
        </w:pBdr>
        <w:bidi/>
        <w:spacing w:after="320" w:line="240" w:lineRule="auto"/>
        <w:contextualSpacing/>
        <w:outlineLvl w:val="1"/>
        <w:rPr>
          <w:rFonts w:asciiTheme="majorHAnsi" w:eastAsiaTheme="majorEastAsia" w:hAnsiTheme="majorHAnsi" w:cstheme="majorBidi"/>
          <w:b/>
          <w:color w:val="E09B3B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noProof/>
          <w:color w:val="E09B3B" w:themeColor="accen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AA997BA" wp14:editId="172E88B9">
            <wp:simplePos x="0" y="0"/>
            <wp:positionH relativeFrom="column">
              <wp:posOffset>0</wp:posOffset>
            </wp:positionH>
            <wp:positionV relativeFrom="paragraph">
              <wp:posOffset>477520</wp:posOffset>
            </wp:positionV>
            <wp:extent cx="6189345" cy="6189345"/>
            <wp:effectExtent l="0" t="0" r="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6F" w:rsidRPr="001B7B0A">
      <w:footerReference w:type="default" r:id="rId8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74AC" w14:textId="77777777" w:rsidR="00E9478B" w:rsidRDefault="00E9478B">
      <w:pPr>
        <w:spacing w:after="0" w:line="240" w:lineRule="auto"/>
      </w:pPr>
      <w:r>
        <w:separator/>
      </w:r>
    </w:p>
  </w:endnote>
  <w:endnote w:type="continuationSeparator" w:id="0">
    <w:p w14:paraId="260556AD" w14:textId="77777777" w:rsidR="00E9478B" w:rsidRDefault="00E9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Arabic">
    <w:altName w:val="Cambria"/>
    <w:panose1 w:val="020B0604020202020204"/>
    <w:charset w:val="00"/>
    <w:family w:val="roman"/>
    <w:pitch w:val="default"/>
  </w:font>
  <w:font w:name=".SFArabic-Regular"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.AppleSystemUIFont">
    <w:panose1 w:val="020B0604020202020204"/>
    <w:charset w:val="00"/>
    <w:family w:val="roman"/>
    <w:pitch w:val="default"/>
  </w:font>
  <w:font w:name=".SFArabic-Bold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272893270"/>
      <w:docPartObj>
        <w:docPartGallery w:val="Page Numbers (Top of Page)"/>
        <w:docPartUnique/>
      </w:docPartObj>
    </w:sdtPr>
    <w:sdtEndPr/>
    <w:sdtContent>
      <w:p w14:paraId="2A2255B8" w14:textId="77777777" w:rsidR="00854C41" w:rsidRPr="003F30E5" w:rsidRDefault="003F30E5" w:rsidP="003F30E5">
        <w:pPr>
          <w:pStyle w:val="a5"/>
          <w:bidi/>
          <w:rPr>
            <w:lang w:val="en-US"/>
          </w:rPr>
        </w:pPr>
        <w:r w:rsidRPr="003F30E5">
          <w:rPr>
            <w:rFonts w:asciiTheme="majorHAnsi" w:hAnsiTheme="majorHAnsi" w:cstheme="majorHAnsi"/>
            <w:b w:val="0"/>
            <w:bCs/>
            <w:szCs w:val="46"/>
          </w:rPr>
          <w:fldChar w:fldCharType="begin"/>
        </w:r>
        <w:r w:rsidRPr="003F30E5">
          <w:rPr>
            <w:rFonts w:asciiTheme="majorHAnsi" w:hAnsiTheme="majorHAnsi" w:cstheme="majorHAnsi"/>
            <w:b w:val="0"/>
            <w:bCs/>
            <w:szCs w:val="46"/>
          </w:rPr>
          <w:instrText xml:space="preserve"> PAGE   \* MERGEFORMAT </w:instrText>
        </w:r>
        <w:r w:rsidRPr="003F30E5">
          <w:rPr>
            <w:rFonts w:asciiTheme="majorHAnsi" w:hAnsiTheme="majorHAnsi" w:cstheme="majorHAnsi"/>
            <w:b w:val="0"/>
            <w:bCs/>
            <w:szCs w:val="46"/>
          </w:rPr>
          <w:fldChar w:fldCharType="separate"/>
        </w:r>
        <w:r w:rsidR="00F834E5">
          <w:rPr>
            <w:rFonts w:asciiTheme="majorHAnsi" w:hAnsiTheme="majorHAnsi" w:cstheme="majorHAnsi"/>
            <w:b w:val="0"/>
            <w:bCs/>
            <w:noProof/>
            <w:szCs w:val="46"/>
            <w:rtl/>
          </w:rPr>
          <w:t>2</w:t>
        </w:r>
        <w:r w:rsidRPr="003F30E5">
          <w:rPr>
            <w:rFonts w:asciiTheme="majorHAnsi" w:hAnsiTheme="majorHAnsi" w:cstheme="majorHAnsi"/>
            <w:b w:val="0"/>
            <w:bCs/>
            <w:szCs w:val="4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59990" w14:textId="77777777" w:rsidR="00E9478B" w:rsidRDefault="00E9478B">
      <w:pPr>
        <w:spacing w:after="0" w:line="240" w:lineRule="auto"/>
      </w:pPr>
      <w:r>
        <w:separator/>
      </w:r>
    </w:p>
  </w:footnote>
  <w:footnote w:type="continuationSeparator" w:id="0">
    <w:p w14:paraId="52145D3C" w14:textId="77777777" w:rsidR="00E9478B" w:rsidRDefault="00E9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F28EC"/>
    <w:multiLevelType w:val="hybridMultilevel"/>
    <w:tmpl w:val="BC827920"/>
    <w:lvl w:ilvl="0" w:tplc="FFFFFFFF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31082">
    <w:abstractNumId w:val="1"/>
  </w:num>
  <w:num w:numId="2" w16cid:durableId="1506045652">
    <w:abstractNumId w:val="1"/>
    <w:lvlOverride w:ilvl="0">
      <w:startOverride w:val="1"/>
    </w:lvlOverride>
  </w:num>
  <w:num w:numId="3" w16cid:durableId="1529639095">
    <w:abstractNumId w:val="3"/>
  </w:num>
  <w:num w:numId="4" w16cid:durableId="286159748">
    <w:abstractNumId w:val="0"/>
  </w:num>
  <w:num w:numId="5" w16cid:durableId="438985910">
    <w:abstractNumId w:val="6"/>
  </w:num>
  <w:num w:numId="6" w16cid:durableId="1898735306">
    <w:abstractNumId w:val="5"/>
  </w:num>
  <w:num w:numId="7" w16cid:durableId="1662660968">
    <w:abstractNumId w:val="2"/>
  </w:num>
  <w:num w:numId="8" w16cid:durableId="746027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activeWritingStyle w:appName="MSWord" w:lang="ar-SA" w:vendorID="64" w:dllVersion="6" w:nlCheck="1" w:checkStyle="0"/>
  <w:activeWritingStyle w:appName="MSWord" w:lang="en-US" w:vendorID="64" w:dllVersion="6" w:nlCheck="1" w:checkStyle="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BE"/>
    <w:rsid w:val="0001532C"/>
    <w:rsid w:val="0003349C"/>
    <w:rsid w:val="00102570"/>
    <w:rsid w:val="00105D6D"/>
    <w:rsid w:val="00136A2F"/>
    <w:rsid w:val="00157002"/>
    <w:rsid w:val="001B7B0A"/>
    <w:rsid w:val="00231F7E"/>
    <w:rsid w:val="00396CE5"/>
    <w:rsid w:val="003B0A92"/>
    <w:rsid w:val="003F30E5"/>
    <w:rsid w:val="004276C1"/>
    <w:rsid w:val="00495A0D"/>
    <w:rsid w:val="004A69E6"/>
    <w:rsid w:val="004F3471"/>
    <w:rsid w:val="005406F6"/>
    <w:rsid w:val="00596255"/>
    <w:rsid w:val="0066569B"/>
    <w:rsid w:val="00691F9C"/>
    <w:rsid w:val="006E1862"/>
    <w:rsid w:val="00744360"/>
    <w:rsid w:val="007A42EC"/>
    <w:rsid w:val="008018BE"/>
    <w:rsid w:val="00854C41"/>
    <w:rsid w:val="0085698B"/>
    <w:rsid w:val="008A316F"/>
    <w:rsid w:val="0090342C"/>
    <w:rsid w:val="009B5FE9"/>
    <w:rsid w:val="009C7798"/>
    <w:rsid w:val="009D7E19"/>
    <w:rsid w:val="00B32845"/>
    <w:rsid w:val="00B939C5"/>
    <w:rsid w:val="00C225BA"/>
    <w:rsid w:val="00CD366F"/>
    <w:rsid w:val="00CD70A1"/>
    <w:rsid w:val="00D10CBC"/>
    <w:rsid w:val="00D62718"/>
    <w:rsid w:val="00D71D5C"/>
    <w:rsid w:val="00E3372F"/>
    <w:rsid w:val="00E9478B"/>
    <w:rsid w:val="00F3682A"/>
    <w:rsid w:val="00F818AF"/>
    <w:rsid w:val="00F834E5"/>
    <w:rsid w:val="00F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٫"/>
  <w:listSeparator w:val=";"/>
  <w14:docId w14:val="3B9769C0"/>
  <w15:chartTrackingRefBased/>
  <w15:docId w15:val="{B985568C-BCAE-2E46-AF99-2713E6C1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Char">
    <w:name w:val="تذييل الصفحة Char"/>
    <w:basedOn w:val="a2"/>
    <w:link w:val="a5"/>
    <w:uiPriority w:val="99"/>
    <w:rPr>
      <w:b/>
      <w:sz w:val="46"/>
    </w:rPr>
  </w:style>
  <w:style w:type="character" w:customStyle="1" w:styleId="1Char">
    <w:name w:val="العنوان 1 Char"/>
    <w:basedOn w:val="a2"/>
    <w:link w:val="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2Char">
    <w:name w:val="عنوان 2 Char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6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1"/>
    <w:next w:val="a1"/>
    <w:link w:val="Char0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har0">
    <w:name w:val="اقتباس مكثف Char"/>
    <w:basedOn w:val="a2"/>
    <w:link w:val="a7"/>
    <w:uiPriority w:val="30"/>
    <w:rPr>
      <w:b/>
      <w:iCs/>
      <w:sz w:val="56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Char">
    <w:name w:val="عنوان 3 Char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Char">
    <w:name w:val="عنوان 4 Char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Char">
    <w:name w:val="عنوان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8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9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a">
    <w:name w:val="Strong"/>
    <w:basedOn w:val="a2"/>
    <w:uiPriority w:val="22"/>
    <w:semiHidden/>
    <w:unhideWhenUsed/>
    <w:qFormat/>
    <w:rPr>
      <w:b/>
      <w:bCs/>
    </w:rPr>
  </w:style>
  <w:style w:type="character" w:styleId="ab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c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d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e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af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0">
    <w:name w:val="Title"/>
    <w:basedOn w:val="a1"/>
    <w:next w:val="a1"/>
    <w:link w:val="Char1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Char1">
    <w:name w:val="العنوان Char"/>
    <w:basedOn w:val="a2"/>
    <w:link w:val="af0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1">
    <w:name w:val="Subtitle"/>
    <w:basedOn w:val="a1"/>
    <w:next w:val="a1"/>
    <w:link w:val="Char2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Char2">
    <w:name w:val="عنوان فرعي Char"/>
    <w:basedOn w:val="a2"/>
    <w:link w:val="af1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character" w:styleId="af3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4">
    <w:name w:val="Quote"/>
    <w:basedOn w:val="a1"/>
    <w:next w:val="a1"/>
    <w:link w:val="Char3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har3">
    <w:name w:val="اقتباس Char"/>
    <w:basedOn w:val="a2"/>
    <w:link w:val="af4"/>
    <w:uiPriority w:val="29"/>
    <w:rPr>
      <w:iCs/>
      <w:sz w:val="60"/>
    </w:rPr>
  </w:style>
  <w:style w:type="paragraph" w:styleId="af5">
    <w:name w:val="header"/>
    <w:basedOn w:val="a1"/>
    <w:link w:val="Char4"/>
    <w:uiPriority w:val="99"/>
    <w:unhideWhenUsed/>
    <w:qFormat/>
    <w:pPr>
      <w:spacing w:after="0" w:line="240" w:lineRule="auto"/>
    </w:pPr>
  </w:style>
  <w:style w:type="character" w:customStyle="1" w:styleId="Char4">
    <w:name w:val="رأس الصفحة Char"/>
    <w:basedOn w:val="a2"/>
    <w:link w:val="af5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  <w:style w:type="paragraph" w:styleId="af6">
    <w:name w:val="Block Text"/>
    <w:basedOn w:val="a1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customStyle="1" w:styleId="p1">
    <w:name w:val="p1"/>
    <w:basedOn w:val="a1"/>
    <w:rsid w:val="00691F9C"/>
    <w:pPr>
      <w:spacing w:after="0" w:line="240" w:lineRule="auto"/>
    </w:pPr>
    <w:rPr>
      <w:rFonts w:ascii=".SF Arabic" w:eastAsiaTheme="minorEastAsia" w:hAnsi=".SF Arabic" w:cs="Times New Roman"/>
      <w:color w:val="auto"/>
      <w:sz w:val="26"/>
      <w:szCs w:val="26"/>
      <w:lang w:val="en-US" w:eastAsia="en-US"/>
    </w:rPr>
  </w:style>
  <w:style w:type="character" w:customStyle="1" w:styleId="s1">
    <w:name w:val="s1"/>
    <w:basedOn w:val="a2"/>
    <w:rsid w:val="00691F9C"/>
    <w:rPr>
      <w:rFonts w:ascii=".SFArabic-Regular" w:hAnsi=".SFArabic-Regular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a2"/>
    <w:rsid w:val="00691F9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2"/>
    <w:rsid w:val="00691F9C"/>
  </w:style>
  <w:style w:type="paragraph" w:customStyle="1" w:styleId="p2">
    <w:name w:val="p2"/>
    <w:basedOn w:val="a1"/>
    <w:rsid w:val="00744360"/>
    <w:pPr>
      <w:spacing w:after="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US" w:eastAsia="en-US"/>
    </w:rPr>
  </w:style>
  <w:style w:type="paragraph" w:customStyle="1" w:styleId="p3">
    <w:name w:val="p3"/>
    <w:basedOn w:val="a1"/>
    <w:rsid w:val="00744360"/>
    <w:pPr>
      <w:spacing w:before="135" w:after="120" w:line="240" w:lineRule="auto"/>
    </w:pPr>
    <w:rPr>
      <w:rFonts w:ascii=".AppleSystemUIFont" w:eastAsiaTheme="minorEastAsia" w:hAnsi=".AppleSystemUIFont" w:cs="Times New Roman"/>
      <w:color w:val="auto"/>
      <w:sz w:val="26"/>
      <w:szCs w:val="26"/>
      <w:lang w:val="en-US" w:eastAsia="en-US"/>
    </w:rPr>
  </w:style>
  <w:style w:type="character" w:customStyle="1" w:styleId="s3">
    <w:name w:val="s3"/>
    <w:basedOn w:val="a2"/>
    <w:rsid w:val="008A316F"/>
    <w:rPr>
      <w:rFonts w:ascii=".SFArabic-Regular" w:hAnsi=".SFArabic-Regular" w:hint="default"/>
      <w:b w:val="0"/>
      <w:bCs w:val="0"/>
      <w:i w:val="0"/>
      <w:iCs w:val="0"/>
      <w:sz w:val="26"/>
      <w:szCs w:val="26"/>
    </w:rPr>
  </w:style>
  <w:style w:type="character" w:customStyle="1" w:styleId="s4">
    <w:name w:val="s4"/>
    <w:basedOn w:val="a2"/>
    <w:rsid w:val="008A316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af7">
    <w:name w:val="List Paragraph"/>
    <w:basedOn w:val="a1"/>
    <w:uiPriority w:val="34"/>
    <w:unhideWhenUsed/>
    <w:qFormat/>
    <w:rsid w:val="00FC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895EE97-D8B9-594F-8FD4-C5EDF26A6DBD%7dtf16392118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%7b9895EE97-D8B9-594F-8FD4-C5EDF26A6DBD%7dtf16392118.dotx</Template>
  <TotalTime>1</TotalTime>
  <Pages>3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دخيل الله هادي دخيل الله الصمداني</dc:creator>
  <cp:keywords/>
  <dc:description/>
  <cp:lastModifiedBy>دخيل الله هادي دخيل الله الصمداني</cp:lastModifiedBy>
  <cp:revision>2</cp:revision>
  <dcterms:created xsi:type="dcterms:W3CDTF">2022-07-17T14:34:00Z</dcterms:created>
  <dcterms:modified xsi:type="dcterms:W3CDTF">2022-07-17T14:34:00Z</dcterms:modified>
</cp:coreProperties>
</file>